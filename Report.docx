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70" w:rsidRDefault="000F7970" w:rsidP="000F7970">
      <w:pPr>
        <w:jc w:val="center"/>
        <w:rPr>
          <w:rFonts w:ascii="Times New Roman" w:hAnsi="Times New Roman"/>
          <w:b/>
          <w:sz w:val="40"/>
          <w:szCs w:val="26"/>
        </w:rPr>
      </w:pPr>
      <w:r>
        <w:rPr>
          <w:rFonts w:ascii="Times New Roman" w:hAnsi="Times New Roman"/>
          <w:b/>
          <w:sz w:val="40"/>
          <w:szCs w:val="26"/>
        </w:rPr>
        <w:t>A SYSTEM FOR RECOMMENDATION OF RESTAURANTS IN BANGALORE</w:t>
      </w:r>
    </w:p>
    <w:p w:rsidR="00D05081" w:rsidRPr="000F7970" w:rsidRDefault="000F7970" w:rsidP="000F7970">
      <w:pPr>
        <w:rPr>
          <w:rFonts w:ascii="Times New Roman" w:hAnsi="Times New Roman"/>
          <w:b/>
          <w:sz w:val="40"/>
          <w:szCs w:val="26"/>
        </w:rPr>
      </w:pPr>
      <w:r>
        <w:rPr>
          <w:rFonts w:ascii="Times New Roman" w:hAnsi="Times New Roman"/>
          <w:b/>
          <w:sz w:val="40"/>
          <w:szCs w:val="26"/>
        </w:rPr>
        <w:t>In</w:t>
      </w:r>
      <w:r w:rsidR="00913577" w:rsidRPr="000F7970">
        <w:rPr>
          <w:rFonts w:ascii="Times New Roman" w:hAnsi="Times New Roman"/>
          <w:b/>
          <w:sz w:val="40"/>
          <w:szCs w:val="26"/>
        </w:rPr>
        <w:t>troduction:</w:t>
      </w:r>
    </w:p>
    <w:p w:rsidR="00D31888" w:rsidRPr="000F7970" w:rsidRDefault="00D31888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F7970">
        <w:rPr>
          <w:rFonts w:ascii="Times New Roman" w:hAnsi="Times New Roman"/>
          <w:b/>
          <w:sz w:val="26"/>
          <w:szCs w:val="26"/>
        </w:rPr>
        <w:t xml:space="preserve">Problem background: </w:t>
      </w:r>
    </w:p>
    <w:p w:rsidR="00672813" w:rsidRDefault="00D31888" w:rsidP="000F79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Bangalore is the capital city of Karnataka</w:t>
      </w:r>
      <w:r w:rsidR="000F7970">
        <w:rPr>
          <w:rFonts w:ascii="Times New Roman" w:hAnsi="Times New Roman"/>
          <w:sz w:val="26"/>
          <w:szCs w:val="26"/>
        </w:rPr>
        <w:t>, India</w:t>
      </w:r>
      <w:r w:rsidRPr="000F7970">
        <w:rPr>
          <w:rFonts w:ascii="Times New Roman" w:hAnsi="Times New Roman"/>
          <w:sz w:val="26"/>
          <w:szCs w:val="26"/>
        </w:rPr>
        <w:t xml:space="preserve">. </w:t>
      </w:r>
      <w:r w:rsidR="000F7970">
        <w:rPr>
          <w:rFonts w:ascii="Times New Roman" w:hAnsi="Times New Roman"/>
          <w:sz w:val="26"/>
          <w:szCs w:val="26"/>
        </w:rPr>
        <w:t xml:space="preserve">It is one of the most populated cities in India. </w:t>
      </w:r>
      <w:r w:rsidRPr="000F7970">
        <w:rPr>
          <w:rFonts w:ascii="Times New Roman" w:hAnsi="Times New Roman"/>
          <w:sz w:val="26"/>
          <w:szCs w:val="26"/>
        </w:rPr>
        <w:t xml:space="preserve">The diversity of the cuisine available is reflective of </w:t>
      </w:r>
      <w:r w:rsidR="000F7970">
        <w:rPr>
          <w:rFonts w:ascii="Times New Roman" w:hAnsi="Times New Roman"/>
          <w:sz w:val="26"/>
          <w:szCs w:val="26"/>
        </w:rPr>
        <w:t xml:space="preserve">its </w:t>
      </w:r>
      <w:r w:rsidRPr="000F7970">
        <w:rPr>
          <w:rFonts w:ascii="Times New Roman" w:hAnsi="Times New Roman"/>
          <w:sz w:val="26"/>
          <w:szCs w:val="26"/>
        </w:rPr>
        <w:t xml:space="preserve">diversity. </w:t>
      </w:r>
      <w:r w:rsidR="000F7970" w:rsidRPr="000F7970">
        <w:rPr>
          <w:rFonts w:ascii="Times New Roman" w:hAnsi="Times New Roman"/>
          <w:sz w:val="26"/>
          <w:szCs w:val="26"/>
        </w:rPr>
        <w:t>Bangalore has Thai restaurants, Japanese restaurants, Korean, North Indian, South Indian, and the list wouldn't end. Therefore, the idea of developing a recommender system for restaurants in Bangalore was used as an idea for this project.</w:t>
      </w:r>
    </w:p>
    <w:p w:rsidR="000F7970" w:rsidRPr="000F7970" w:rsidRDefault="000F7970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672813" w:rsidRPr="000F7970" w:rsidRDefault="00672813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F7970">
        <w:rPr>
          <w:rFonts w:ascii="Times New Roman" w:hAnsi="Times New Roman"/>
          <w:b/>
          <w:sz w:val="26"/>
          <w:szCs w:val="26"/>
        </w:rPr>
        <w:t xml:space="preserve">Problem description: </w:t>
      </w:r>
    </w:p>
    <w:p w:rsidR="00672813" w:rsidRPr="000F7970" w:rsidRDefault="00672813" w:rsidP="000F79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Expectations from this recommender system is to get answer for the questions, and in such a way that it uncovers all the perspective of managing recomme</w:t>
      </w:r>
      <w:r w:rsidR="007418E7" w:rsidRPr="000F7970">
        <w:rPr>
          <w:rFonts w:ascii="Times New Roman" w:hAnsi="Times New Roman"/>
          <w:sz w:val="26"/>
          <w:szCs w:val="26"/>
        </w:rPr>
        <w:t>ndations. It is sighted to show</w:t>
      </w:r>
      <w:r w:rsidRPr="000F7970">
        <w:rPr>
          <w:rFonts w:ascii="Times New Roman" w:hAnsi="Times New Roman"/>
          <w:sz w:val="26"/>
          <w:szCs w:val="26"/>
        </w:rPr>
        <w:t xml:space="preserve">: </w:t>
      </w:r>
    </w:p>
    <w:p w:rsidR="00672813" w:rsidRPr="000F7970" w:rsidRDefault="00672813" w:rsidP="000F7970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p w:rsidR="00672813" w:rsidRPr="000F7970" w:rsidRDefault="00672813" w:rsidP="000F79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1. What types of restaurants are present in a </w:t>
      </w:r>
      <w:proofErr w:type="gramStart"/>
      <w:r w:rsidR="007418E7" w:rsidRPr="000F7970">
        <w:rPr>
          <w:rFonts w:ascii="Times New Roman" w:hAnsi="Times New Roman"/>
          <w:sz w:val="26"/>
          <w:szCs w:val="26"/>
        </w:rPr>
        <w:t>particular area</w:t>
      </w:r>
      <w:proofErr w:type="gramEnd"/>
      <w:r w:rsidRPr="000F7970">
        <w:rPr>
          <w:rFonts w:ascii="Times New Roman" w:hAnsi="Times New Roman"/>
          <w:sz w:val="26"/>
          <w:szCs w:val="26"/>
        </w:rPr>
        <w:t>?</w:t>
      </w:r>
    </w:p>
    <w:p w:rsidR="00672813" w:rsidRPr="000F7970" w:rsidRDefault="00672813" w:rsidP="000F79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2. </w:t>
      </w:r>
      <w:r w:rsidR="00A95AA8" w:rsidRPr="000F7970">
        <w:rPr>
          <w:rFonts w:ascii="Times New Roman" w:hAnsi="Times New Roman"/>
          <w:sz w:val="26"/>
          <w:szCs w:val="26"/>
        </w:rPr>
        <w:t>Where</w:t>
      </w:r>
      <w:r w:rsidRPr="000F7970">
        <w:rPr>
          <w:rFonts w:ascii="Times New Roman" w:hAnsi="Times New Roman"/>
          <w:sz w:val="26"/>
          <w:szCs w:val="26"/>
        </w:rPr>
        <w:t xml:space="preserve"> are the similar restaurant present based on </w:t>
      </w:r>
      <w:r w:rsidR="007418E7" w:rsidRPr="000F7970">
        <w:rPr>
          <w:rFonts w:ascii="Times New Roman" w:hAnsi="Times New Roman"/>
          <w:sz w:val="26"/>
          <w:szCs w:val="26"/>
        </w:rPr>
        <w:t xml:space="preserve">a preference to </w:t>
      </w:r>
      <w:proofErr w:type="gramStart"/>
      <w:r w:rsidR="007418E7" w:rsidRPr="000F7970">
        <w:rPr>
          <w:rFonts w:ascii="Times New Roman" w:hAnsi="Times New Roman"/>
          <w:sz w:val="26"/>
          <w:szCs w:val="26"/>
        </w:rPr>
        <w:t>particular food</w:t>
      </w:r>
      <w:proofErr w:type="gramEnd"/>
      <w:r w:rsidRPr="000F7970">
        <w:rPr>
          <w:rFonts w:ascii="Times New Roman" w:hAnsi="Times New Roman"/>
          <w:sz w:val="26"/>
          <w:szCs w:val="26"/>
        </w:rPr>
        <w:t>?</w:t>
      </w:r>
    </w:p>
    <w:p w:rsidR="00672813" w:rsidRPr="000F7970" w:rsidRDefault="00672813" w:rsidP="000F79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3. How do different restaurants rank</w:t>
      </w:r>
      <w:r w:rsidR="007418E7" w:rsidRPr="000F7970">
        <w:rPr>
          <w:rFonts w:ascii="Times New Roman" w:hAnsi="Times New Roman"/>
          <w:sz w:val="26"/>
          <w:szCs w:val="26"/>
        </w:rPr>
        <w:t xml:space="preserve"> with respect to </w:t>
      </w:r>
      <w:r w:rsidR="00873770">
        <w:rPr>
          <w:rFonts w:ascii="Times New Roman" w:hAnsi="Times New Roman"/>
          <w:sz w:val="26"/>
          <w:szCs w:val="26"/>
        </w:rPr>
        <w:t>users’</w:t>
      </w:r>
      <w:r w:rsidR="007418E7" w:rsidRPr="000F7970">
        <w:rPr>
          <w:rFonts w:ascii="Times New Roman" w:hAnsi="Times New Roman"/>
          <w:sz w:val="26"/>
          <w:szCs w:val="26"/>
        </w:rPr>
        <w:t xml:space="preserve"> preferences</w:t>
      </w:r>
      <w:r w:rsidRPr="000F7970">
        <w:rPr>
          <w:rFonts w:ascii="Times New Roman" w:hAnsi="Times New Roman"/>
          <w:sz w:val="26"/>
          <w:szCs w:val="26"/>
        </w:rPr>
        <w:t>?</w:t>
      </w:r>
    </w:p>
    <w:p w:rsidR="009C4F18" w:rsidRPr="000F7970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9C4F18" w:rsidRPr="000F7970" w:rsidRDefault="009C4F18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F7970">
        <w:rPr>
          <w:rFonts w:ascii="Times New Roman" w:hAnsi="Times New Roman"/>
          <w:b/>
          <w:sz w:val="26"/>
          <w:szCs w:val="26"/>
        </w:rPr>
        <w:t>Target Audience</w:t>
      </w:r>
      <w:r w:rsidR="00873770">
        <w:rPr>
          <w:rFonts w:ascii="Times New Roman" w:hAnsi="Times New Roman"/>
          <w:b/>
          <w:sz w:val="26"/>
          <w:szCs w:val="26"/>
        </w:rPr>
        <w:t xml:space="preserve"> and success rate</w:t>
      </w:r>
      <w:r w:rsidRPr="000F7970">
        <w:rPr>
          <w:rFonts w:ascii="Times New Roman" w:hAnsi="Times New Roman"/>
          <w:b/>
          <w:sz w:val="26"/>
          <w:szCs w:val="26"/>
        </w:rPr>
        <w:t xml:space="preserve">: </w:t>
      </w:r>
    </w:p>
    <w:p w:rsidR="003301BA" w:rsidRDefault="00873770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873770">
        <w:rPr>
          <w:rFonts w:ascii="Times New Roman" w:hAnsi="Times New Roman"/>
          <w:sz w:val="26"/>
          <w:szCs w:val="26"/>
        </w:rPr>
        <w:t>arget audience includes every person residing in Bangalore. People could simply decide to look for a similar restaurant all the time because they are addicted to a specific category of food. So</w:t>
      </w:r>
      <w:r>
        <w:rPr>
          <w:rFonts w:ascii="Times New Roman" w:hAnsi="Times New Roman"/>
          <w:sz w:val="26"/>
          <w:szCs w:val="26"/>
        </w:rPr>
        <w:t>,</w:t>
      </w:r>
      <w:r w:rsidRPr="00873770">
        <w:rPr>
          <w:rFonts w:ascii="Times New Roman" w:hAnsi="Times New Roman"/>
          <w:sz w:val="26"/>
          <w:szCs w:val="26"/>
        </w:rPr>
        <w:t xml:space="preserve"> target for this project is basically everyone who is exploring different places or similar places. With restaurants evolving, new food categories emerge, we need a system that could help us. It is impossible for a person to visit </w:t>
      </w:r>
      <w:r w:rsidRPr="00873770">
        <w:rPr>
          <w:rFonts w:ascii="Times New Roman" w:hAnsi="Times New Roman"/>
          <w:sz w:val="26"/>
          <w:szCs w:val="26"/>
        </w:rPr>
        <w:t>each</w:t>
      </w:r>
      <w:r w:rsidRPr="00873770">
        <w:rPr>
          <w:rFonts w:ascii="Times New Roman" w:hAnsi="Times New Roman"/>
          <w:sz w:val="26"/>
          <w:szCs w:val="26"/>
        </w:rPr>
        <w:t xml:space="preserve"> place and then decide. On the other hand, Computers are good at remembering things, and Machine learning technology can serve us as our personal guide. So</w:t>
      </w:r>
      <w:r>
        <w:rPr>
          <w:rFonts w:ascii="Times New Roman" w:hAnsi="Times New Roman"/>
          <w:sz w:val="26"/>
          <w:szCs w:val="26"/>
        </w:rPr>
        <w:t>,</w:t>
      </w:r>
      <w:r w:rsidRPr="00873770">
        <w:rPr>
          <w:rFonts w:ascii="Times New Roman" w:hAnsi="Times New Roman"/>
          <w:sz w:val="26"/>
          <w:szCs w:val="26"/>
        </w:rPr>
        <w:t xml:space="preserve"> this project would serve as personal assistance and success rate could certainly increase with time.</w:t>
      </w:r>
    </w:p>
    <w:p w:rsidR="000F7970" w:rsidRPr="000F7970" w:rsidRDefault="000F7970" w:rsidP="000F7970">
      <w:pPr>
        <w:pStyle w:val="ListParagraph"/>
        <w:rPr>
          <w:rFonts w:ascii="Times New Roman" w:hAnsi="Times New Roman"/>
          <w:sz w:val="26"/>
          <w:szCs w:val="26"/>
        </w:rPr>
      </w:pPr>
    </w:p>
    <w:p w:rsidR="003301BA" w:rsidRPr="000F7970" w:rsidRDefault="003301BA" w:rsidP="003301BA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0F7970">
        <w:rPr>
          <w:rFonts w:ascii="Times New Roman" w:hAnsi="Times New Roman"/>
          <w:b/>
          <w:sz w:val="40"/>
          <w:szCs w:val="26"/>
        </w:rPr>
        <w:t xml:space="preserve">Data: </w:t>
      </w:r>
    </w:p>
    <w:p w:rsidR="003301BA" w:rsidRPr="000F7970" w:rsidRDefault="00E32784" w:rsidP="00873770">
      <w:pPr>
        <w:pStyle w:val="ListParagraph"/>
        <w:jc w:val="both"/>
        <w:rPr>
          <w:rFonts w:ascii="Times New Roman" w:hAnsi="Times New Roman"/>
          <w:b/>
          <w:sz w:val="26"/>
          <w:szCs w:val="26"/>
        </w:rPr>
      </w:pPr>
      <w:r w:rsidRPr="000F7970">
        <w:rPr>
          <w:rFonts w:ascii="Times New Roman" w:hAnsi="Times New Roman"/>
          <w:b/>
          <w:sz w:val="26"/>
          <w:szCs w:val="26"/>
        </w:rPr>
        <w:t xml:space="preserve">Data requirements: </w:t>
      </w:r>
    </w:p>
    <w:p w:rsidR="00E32784" w:rsidRPr="000F7970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1. Its geographical coordinates (latitude and longitude) to find out where exactly it is located.</w:t>
      </w:r>
    </w:p>
    <w:p w:rsidR="00E32784" w:rsidRPr="000F7970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2. Population of the neighborhood where the restaurant is located.</w:t>
      </w:r>
    </w:p>
    <w:p w:rsidR="00E32784" w:rsidRPr="000F7970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lastRenderedPageBreak/>
        <w:t xml:space="preserve">3. Average income of neighborhood to know how much </w:t>
      </w:r>
      <w:r w:rsidR="00873770" w:rsidRPr="000F7970">
        <w:rPr>
          <w:rFonts w:ascii="Times New Roman" w:hAnsi="Times New Roman"/>
          <w:sz w:val="26"/>
          <w:szCs w:val="26"/>
        </w:rPr>
        <w:t>the restaurant is</w:t>
      </w:r>
      <w:r w:rsidRPr="000F7970">
        <w:rPr>
          <w:rFonts w:ascii="Times New Roman" w:hAnsi="Times New Roman"/>
          <w:sz w:val="26"/>
          <w:szCs w:val="26"/>
        </w:rPr>
        <w:t xml:space="preserve"> worth.</w:t>
      </w:r>
    </w:p>
    <w:p w:rsidR="00E32784" w:rsidRPr="000F7970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p w:rsidR="00873770" w:rsidRDefault="00873770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Data requirements in brief:</w:t>
      </w:r>
    </w:p>
    <w:p w:rsidR="00E32784" w:rsidRPr="000F7970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1. To access location of a restaurant, it’s Latitude and Longitude is to be known so that we can point at its coordinates and create a map displaying all the restaurants with its labels respectively.</w:t>
      </w:r>
    </w:p>
    <w:p w:rsidR="00E32784" w:rsidRPr="000F7970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2. Population of a neighborhood is very important factor in determining a restaurant's growth and </w:t>
      </w:r>
      <w:r w:rsidR="00873770" w:rsidRPr="000F7970">
        <w:rPr>
          <w:rFonts w:ascii="Times New Roman" w:hAnsi="Times New Roman"/>
          <w:sz w:val="26"/>
          <w:szCs w:val="26"/>
        </w:rPr>
        <w:t>number</w:t>
      </w:r>
      <w:r w:rsidRPr="000F7970">
        <w:rPr>
          <w:rFonts w:ascii="Times New Roman" w:hAnsi="Times New Roman"/>
          <w:sz w:val="26"/>
          <w:szCs w:val="26"/>
        </w:rPr>
        <w:t xml:space="preserve"> of customers who turn up to eat. Logically, the more the population of a neighborhood, the more people will be interested to walk openly into a restaurant and less the population, </w:t>
      </w:r>
      <w:r w:rsidR="00873770" w:rsidRPr="000F7970">
        <w:rPr>
          <w:rFonts w:ascii="Times New Roman" w:hAnsi="Times New Roman"/>
          <w:sz w:val="26"/>
          <w:szCs w:val="26"/>
        </w:rPr>
        <w:t>a smaller</w:t>
      </w:r>
      <w:r w:rsidRPr="000F7970">
        <w:rPr>
          <w:rFonts w:ascii="Times New Roman" w:hAnsi="Times New Roman"/>
          <w:sz w:val="26"/>
          <w:szCs w:val="26"/>
        </w:rPr>
        <w:t xml:space="preserve"> number of people frequently visit a restaurant. </w:t>
      </w:r>
      <w:r w:rsidR="00873770" w:rsidRPr="000F7970">
        <w:rPr>
          <w:rFonts w:ascii="Times New Roman" w:hAnsi="Times New Roman"/>
          <w:sz w:val="26"/>
          <w:szCs w:val="26"/>
        </w:rPr>
        <w:t>Also,</w:t>
      </w:r>
      <w:r w:rsidRPr="000F7970">
        <w:rPr>
          <w:rFonts w:ascii="Times New Roman" w:hAnsi="Times New Roman"/>
          <w:sz w:val="26"/>
          <w:szCs w:val="26"/>
        </w:rPr>
        <w:t xml:space="preserve"> if more people visit, better the restaurant is rated because it is accessed by different people with different taste. Hence is very important factor.</w:t>
      </w:r>
    </w:p>
    <w:p w:rsidR="00A95BAD" w:rsidRDefault="00E32784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3. Income of a neighborhood is also very important factor as population was. Income is directly proportional to richness of a neighborhood. If people in a neighborhood earns more than an average income, then it is very much possible that they will spend more however not always true with very less probability. </w:t>
      </w:r>
      <w:r w:rsidR="00873770" w:rsidRPr="000F7970">
        <w:rPr>
          <w:rFonts w:ascii="Times New Roman" w:hAnsi="Times New Roman"/>
          <w:sz w:val="26"/>
          <w:szCs w:val="26"/>
        </w:rPr>
        <w:t>So,</w:t>
      </w:r>
      <w:r w:rsidRPr="000F7970">
        <w:rPr>
          <w:rFonts w:ascii="Times New Roman" w:hAnsi="Times New Roman"/>
          <w:sz w:val="26"/>
          <w:szCs w:val="26"/>
        </w:rPr>
        <w:t xml:space="preserve"> a restaurant assessment is proportional to income of a neighborhood.</w:t>
      </w:r>
    </w:p>
    <w:p w:rsidR="00873770" w:rsidRPr="00873770" w:rsidRDefault="00873770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p w:rsidR="00873770" w:rsidRDefault="00873770" w:rsidP="00873770">
      <w:pPr>
        <w:pStyle w:val="ListParagrap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Data was collected from the following:</w:t>
      </w:r>
    </w:p>
    <w:p w:rsidR="00873770" w:rsidRPr="00873770" w:rsidRDefault="00873770" w:rsidP="00873770">
      <w:pPr>
        <w:pStyle w:val="ListParagraph"/>
        <w:numPr>
          <w:ilvl w:val="0"/>
          <w:numId w:val="32"/>
        </w:numPr>
        <w:rPr>
          <w:rFonts w:ascii="Times New Roman" w:hAnsi="Times New Roman"/>
          <w:sz w:val="26"/>
          <w:szCs w:val="26"/>
        </w:rPr>
      </w:pPr>
      <w:r w:rsidRPr="00873770">
        <w:rPr>
          <w:rFonts w:ascii="Times New Roman" w:hAnsi="Times New Roman"/>
          <w:sz w:val="26"/>
          <w:szCs w:val="26"/>
        </w:rPr>
        <w:t>https://en.wikipedia.org/wiki/List_of_neighbourhoods_in_Bangalore (geographical coordinates)</w:t>
      </w:r>
    </w:p>
    <w:p w:rsidR="00873770" w:rsidRPr="00873770" w:rsidRDefault="00873770" w:rsidP="00873770">
      <w:pPr>
        <w:pStyle w:val="ListParagraph"/>
        <w:numPr>
          <w:ilvl w:val="0"/>
          <w:numId w:val="32"/>
        </w:numPr>
        <w:rPr>
          <w:rFonts w:ascii="Times New Roman" w:hAnsi="Times New Roman"/>
          <w:sz w:val="26"/>
          <w:szCs w:val="26"/>
        </w:rPr>
      </w:pPr>
      <w:r w:rsidRPr="00873770">
        <w:rPr>
          <w:rFonts w:ascii="Times New Roman" w:hAnsi="Times New Roman"/>
          <w:sz w:val="26"/>
          <w:szCs w:val="26"/>
        </w:rPr>
        <w:t>https://en.wikipedia.org/wiki/List_of_Indian_cities_by_GDP_per_capita (Population by neighborhood)</w:t>
      </w:r>
    </w:p>
    <w:p w:rsidR="00873770" w:rsidRPr="00873770" w:rsidRDefault="00873770" w:rsidP="00873770">
      <w:pPr>
        <w:pStyle w:val="ListParagraph"/>
        <w:numPr>
          <w:ilvl w:val="0"/>
          <w:numId w:val="32"/>
        </w:numPr>
        <w:rPr>
          <w:rFonts w:ascii="Times New Roman" w:hAnsi="Times New Roman"/>
          <w:sz w:val="26"/>
          <w:szCs w:val="26"/>
        </w:rPr>
      </w:pPr>
      <w:r w:rsidRPr="00873770">
        <w:rPr>
          <w:rFonts w:ascii="Times New Roman" w:hAnsi="Times New Roman"/>
          <w:sz w:val="26"/>
          <w:szCs w:val="26"/>
        </w:rPr>
        <w:t>https://indikosh.com/dist/655489/bangalore (per capita income)</w:t>
      </w:r>
    </w:p>
    <w:p w:rsidR="00AD317C" w:rsidRPr="000F7970" w:rsidRDefault="002B03C8" w:rsidP="000F7970">
      <w:pPr>
        <w:rPr>
          <w:rFonts w:ascii="Times New Roman" w:hAnsi="Times New Roman"/>
          <w:b/>
          <w:sz w:val="40"/>
          <w:szCs w:val="26"/>
        </w:rPr>
      </w:pPr>
      <w:r w:rsidRPr="000F7970">
        <w:rPr>
          <w:rFonts w:ascii="Times New Roman" w:hAnsi="Times New Roman"/>
          <w:b/>
          <w:sz w:val="40"/>
          <w:szCs w:val="26"/>
        </w:rPr>
        <w:t xml:space="preserve">Methodology: </w:t>
      </w:r>
    </w:p>
    <w:p w:rsidR="00AD317C" w:rsidRPr="000F7970" w:rsidRDefault="00F31ECD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F7970">
        <w:rPr>
          <w:rFonts w:ascii="Times New Roman" w:hAnsi="Times New Roman"/>
          <w:b/>
          <w:sz w:val="26"/>
          <w:szCs w:val="26"/>
        </w:rPr>
        <w:t>Exploratory analysis:</w:t>
      </w:r>
    </w:p>
    <w:p w:rsidR="00AD317C" w:rsidRPr="000F7970" w:rsidRDefault="00D66F4D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Scrapping the data from different sources and then combining it to form a single-ton dataset is a difficult task. To do so, we need to explore the current state of dataset and then list up all the features needed to be fetched.</w:t>
      </w:r>
    </w:p>
    <w:p w:rsidR="00AD317C" w:rsidRPr="000F7970" w:rsidRDefault="00D66F4D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Exploring the dataset is important because it gives you initial insights and may help you to get partial idea of the </w:t>
      </w:r>
      <w:r w:rsidR="00EB2000" w:rsidRPr="000F7970">
        <w:rPr>
          <w:rFonts w:ascii="Times New Roman" w:hAnsi="Times New Roman"/>
          <w:sz w:val="26"/>
          <w:szCs w:val="26"/>
        </w:rPr>
        <w:t>answers</w:t>
      </w:r>
      <w:r w:rsidRPr="000F7970">
        <w:rPr>
          <w:rFonts w:ascii="Times New Roman" w:hAnsi="Times New Roman"/>
          <w:sz w:val="26"/>
          <w:szCs w:val="26"/>
        </w:rPr>
        <w:t xml:space="preserve"> that you are looking to find </w:t>
      </w:r>
      <w:r w:rsidR="00EB2000" w:rsidRPr="000F7970">
        <w:rPr>
          <w:rFonts w:ascii="Times New Roman" w:hAnsi="Times New Roman"/>
          <w:sz w:val="26"/>
          <w:szCs w:val="26"/>
        </w:rPr>
        <w:t xml:space="preserve">out </w:t>
      </w:r>
      <w:r w:rsidRPr="000F7970">
        <w:rPr>
          <w:rFonts w:ascii="Times New Roman" w:hAnsi="Times New Roman"/>
          <w:sz w:val="26"/>
          <w:szCs w:val="26"/>
        </w:rPr>
        <w:t>from the data.</w:t>
      </w:r>
    </w:p>
    <w:p w:rsidR="00AD317C" w:rsidRPr="000F7970" w:rsidRDefault="008C79FC" w:rsidP="0026149A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962650" cy="568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ighbor_bar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5A" w:rsidRPr="000F7970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873770" w:rsidP="0026149A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Also,</w:t>
      </w:r>
      <w:r w:rsidR="0003565A" w:rsidRPr="000F7970">
        <w:rPr>
          <w:rFonts w:ascii="Times New Roman" w:hAnsi="Times New Roman"/>
          <w:sz w:val="26"/>
          <w:szCs w:val="26"/>
        </w:rPr>
        <w:t xml:space="preserve"> while producing graph for number of </w:t>
      </w:r>
      <w:proofErr w:type="gramStart"/>
      <w:r w:rsidR="0003565A" w:rsidRPr="000F7970">
        <w:rPr>
          <w:rFonts w:ascii="Times New Roman" w:hAnsi="Times New Roman"/>
          <w:sz w:val="26"/>
          <w:szCs w:val="26"/>
        </w:rPr>
        <w:t>cluster</w:t>
      </w:r>
      <w:proofErr w:type="gramEnd"/>
      <w:r w:rsidR="0003565A" w:rsidRPr="000F7970">
        <w:rPr>
          <w:rFonts w:ascii="Times New Roman" w:hAnsi="Times New Roman"/>
          <w:sz w:val="26"/>
          <w:szCs w:val="26"/>
        </w:rPr>
        <w:t xml:space="preserve">, I produced a graph to explore all the values for </w:t>
      </w:r>
      <w:r w:rsidRPr="000F7970">
        <w:rPr>
          <w:rFonts w:ascii="Times New Roman" w:hAnsi="Times New Roman"/>
          <w:sz w:val="26"/>
          <w:szCs w:val="26"/>
        </w:rPr>
        <w:t>clusters</w:t>
      </w:r>
      <w:r w:rsidR="0003565A" w:rsidRPr="000F7970">
        <w:rPr>
          <w:rFonts w:ascii="Times New Roman" w:hAnsi="Times New Roman"/>
          <w:sz w:val="26"/>
          <w:szCs w:val="26"/>
        </w:rPr>
        <w:t xml:space="preserve"> and then finding the best by exploring the elbow graph.</w:t>
      </w:r>
    </w:p>
    <w:p w:rsidR="00AD317C" w:rsidRPr="000F7970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391150" cy="622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_mean_elbo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Pr="000F7970" w:rsidRDefault="00AD317C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Pr="000F7970" w:rsidRDefault="006A73D2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F7970">
        <w:rPr>
          <w:rFonts w:ascii="Times New Roman" w:hAnsi="Times New Roman"/>
          <w:b/>
          <w:sz w:val="26"/>
          <w:szCs w:val="26"/>
        </w:rPr>
        <w:t xml:space="preserve">Inferential analysis: </w:t>
      </w:r>
    </w:p>
    <w:p w:rsidR="00AD317C" w:rsidRPr="000F7970" w:rsidRDefault="007062F6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Most important factors while building the recommender system were population and income. They are the most import factor because they have a nonlinear relationship according to our dataset.</w:t>
      </w:r>
      <w:r w:rsidR="00747F49" w:rsidRPr="000F7970">
        <w:rPr>
          <w:rFonts w:ascii="Times New Roman" w:hAnsi="Times New Roman"/>
          <w:sz w:val="26"/>
          <w:szCs w:val="26"/>
        </w:rPr>
        <w:t xml:space="preserve"> </w:t>
      </w:r>
    </w:p>
    <w:p w:rsidR="00AD317C" w:rsidRPr="000F7970" w:rsidRDefault="00747F49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It needed to make some inferential analysis to understand this nonlinear relationship. As the amount of population increases, it does not necessarily mean that average income of a neighborhood will also increase. It is true to most of the case but also many cases differ to follow this trend.</w:t>
      </w:r>
      <w:r w:rsidR="004C3E2E" w:rsidRPr="000F7970">
        <w:rPr>
          <w:rFonts w:ascii="Times New Roman" w:hAnsi="Times New Roman"/>
          <w:sz w:val="26"/>
          <w:szCs w:val="26"/>
        </w:rPr>
        <w:t xml:space="preserve"> Similarly, a neighborhood with </w:t>
      </w:r>
      <w:r w:rsidR="00873770" w:rsidRPr="000F7970">
        <w:rPr>
          <w:rFonts w:ascii="Times New Roman" w:hAnsi="Times New Roman"/>
          <w:sz w:val="26"/>
          <w:szCs w:val="26"/>
        </w:rPr>
        <w:t>a smaller</w:t>
      </w:r>
      <w:r w:rsidR="004C3E2E" w:rsidRPr="000F7970">
        <w:rPr>
          <w:rFonts w:ascii="Times New Roman" w:hAnsi="Times New Roman"/>
          <w:sz w:val="26"/>
          <w:szCs w:val="26"/>
        </w:rPr>
        <w:t xml:space="preserve"> number of people may not </w:t>
      </w:r>
      <w:r w:rsidR="004C3E2E" w:rsidRPr="000F7970">
        <w:rPr>
          <w:rFonts w:ascii="Times New Roman" w:hAnsi="Times New Roman"/>
          <w:sz w:val="26"/>
          <w:szCs w:val="26"/>
        </w:rPr>
        <w:lastRenderedPageBreak/>
        <w:t xml:space="preserve">necessarily have less average income. </w:t>
      </w:r>
      <w:r w:rsidR="00524DDF" w:rsidRPr="000F7970">
        <w:rPr>
          <w:rFonts w:ascii="Times New Roman" w:hAnsi="Times New Roman"/>
          <w:sz w:val="26"/>
          <w:szCs w:val="26"/>
        </w:rPr>
        <w:t xml:space="preserve">It is possible to have </w:t>
      </w:r>
      <w:r w:rsidR="00873770" w:rsidRPr="000F7970">
        <w:rPr>
          <w:rFonts w:ascii="Times New Roman" w:hAnsi="Times New Roman"/>
          <w:sz w:val="26"/>
          <w:szCs w:val="26"/>
        </w:rPr>
        <w:t>a smaller</w:t>
      </w:r>
      <w:r w:rsidR="00524DDF" w:rsidRPr="000F7970">
        <w:rPr>
          <w:rFonts w:ascii="Times New Roman" w:hAnsi="Times New Roman"/>
          <w:sz w:val="26"/>
          <w:szCs w:val="26"/>
        </w:rPr>
        <w:t xml:space="preserve"> number of people and more income and vice versa.</w:t>
      </w:r>
      <w:r w:rsidR="0026394F" w:rsidRPr="000F7970">
        <w:rPr>
          <w:rFonts w:ascii="Times New Roman" w:hAnsi="Times New Roman"/>
          <w:sz w:val="26"/>
          <w:szCs w:val="26"/>
        </w:rPr>
        <w:t xml:space="preserve"> This can be inferred from the following graph:</w:t>
      </w:r>
    </w:p>
    <w:p w:rsidR="00B978B8" w:rsidRPr="000F7970" w:rsidRDefault="00273D21" w:rsidP="0026149A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8102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Pr="000F7970" w:rsidRDefault="00584837" w:rsidP="000F7970">
      <w:pPr>
        <w:rPr>
          <w:rFonts w:ascii="Times New Roman" w:hAnsi="Times New Roman"/>
          <w:b/>
          <w:sz w:val="40"/>
          <w:szCs w:val="26"/>
        </w:rPr>
      </w:pPr>
      <w:r w:rsidRPr="000F7970">
        <w:rPr>
          <w:rFonts w:ascii="Times New Roman" w:hAnsi="Times New Roman"/>
          <w:b/>
          <w:sz w:val="40"/>
          <w:szCs w:val="26"/>
        </w:rPr>
        <w:t>Result:</w:t>
      </w:r>
    </w:p>
    <w:p w:rsidR="00AD317C" w:rsidRPr="000F7970" w:rsidRDefault="00427F4D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The result of the recommender system is that it produces a list of top restaurants and the most common venue item that the user can enjoy. During the runtime of the model, a simulation was done by taking ‘Whitefield’ as the neighborhood and then processed through our model so that it could recommend neighborhoods with similar characters as that of ‘Whitefield’.</w:t>
      </w:r>
    </w:p>
    <w:p w:rsidR="00AD317C" w:rsidRPr="000F7970" w:rsidRDefault="00620539" w:rsidP="00584837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The following image shows the result: </w:t>
      </w:r>
    </w:p>
    <w:p w:rsidR="00AD317C" w:rsidRPr="000F7970" w:rsidRDefault="00620539" w:rsidP="00584837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57" w:rsidRPr="000F7970" w:rsidRDefault="001F3734" w:rsidP="000F7970">
      <w:pPr>
        <w:rPr>
          <w:rFonts w:ascii="Times New Roman" w:hAnsi="Times New Roman"/>
          <w:b/>
          <w:sz w:val="40"/>
          <w:szCs w:val="26"/>
        </w:rPr>
      </w:pPr>
      <w:r w:rsidRPr="000F7970">
        <w:rPr>
          <w:rFonts w:ascii="Times New Roman" w:hAnsi="Times New Roman"/>
          <w:b/>
          <w:sz w:val="40"/>
          <w:szCs w:val="26"/>
        </w:rPr>
        <w:t>Discussion</w:t>
      </w:r>
      <w:r w:rsidR="00FB0B57" w:rsidRPr="000F7970">
        <w:rPr>
          <w:rFonts w:ascii="Times New Roman" w:hAnsi="Times New Roman"/>
          <w:b/>
          <w:sz w:val="40"/>
          <w:szCs w:val="26"/>
        </w:rPr>
        <w:t>:</w:t>
      </w:r>
    </w:p>
    <w:p w:rsidR="00FB0B57" w:rsidRPr="000F7970" w:rsidRDefault="0055377F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Since there was a nonlinear relationship between income and population, it can be concluded that we must always perform inferential approach to find relationship among different set of features. </w:t>
      </w:r>
      <w:proofErr w:type="gramStart"/>
      <w:r w:rsidRPr="000F7970">
        <w:rPr>
          <w:rFonts w:ascii="Times New Roman" w:hAnsi="Times New Roman"/>
          <w:sz w:val="26"/>
          <w:szCs w:val="26"/>
        </w:rPr>
        <w:t>Also</w:t>
      </w:r>
      <w:proofErr w:type="gramEnd"/>
      <w:r w:rsidRPr="000F7970">
        <w:rPr>
          <w:rFonts w:ascii="Times New Roman" w:hAnsi="Times New Roman"/>
          <w:sz w:val="26"/>
          <w:szCs w:val="26"/>
        </w:rPr>
        <w:t xml:space="preserve"> during clustering, similar neighborhoods must be dumped into the right cluster.</w:t>
      </w:r>
    </w:p>
    <w:p w:rsidR="0055377F" w:rsidRPr="000F7970" w:rsidRDefault="0055377F" w:rsidP="00FB0B57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The following graph shows the clusters:</w:t>
      </w:r>
    </w:p>
    <w:p w:rsidR="0055377F" w:rsidRPr="000F7970" w:rsidRDefault="0055377F" w:rsidP="00FB0B57">
      <w:pPr>
        <w:pStyle w:val="ListParagrap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640080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Pr="000F7970" w:rsidRDefault="0065758A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>Another observation that we ca</w:t>
      </w:r>
      <w:bookmarkStart w:id="0" w:name="_GoBack"/>
      <w:bookmarkEnd w:id="0"/>
      <w:r w:rsidRPr="000F7970">
        <w:rPr>
          <w:rFonts w:ascii="Times New Roman" w:hAnsi="Times New Roman"/>
          <w:sz w:val="26"/>
          <w:szCs w:val="26"/>
        </w:rPr>
        <w:t xml:space="preserve">n make is that choosing number of clustering could produce very diverse results. Some may be over </w:t>
      </w:r>
      <w:r w:rsidR="00873770" w:rsidRPr="000F7970">
        <w:rPr>
          <w:rFonts w:ascii="Times New Roman" w:hAnsi="Times New Roman"/>
          <w:sz w:val="26"/>
          <w:szCs w:val="26"/>
        </w:rPr>
        <w:t>fitted,</w:t>
      </w:r>
      <w:r w:rsidRPr="000F7970">
        <w:rPr>
          <w:rFonts w:ascii="Times New Roman" w:hAnsi="Times New Roman"/>
          <w:sz w:val="26"/>
          <w:szCs w:val="26"/>
        </w:rPr>
        <w:t xml:space="preserve"> or some may be under fitted. Hence analysis of number of clusters must be done. Ref </w:t>
      </w:r>
      <w:proofErr w:type="spellStart"/>
      <w:r w:rsidRPr="000F7970">
        <w:rPr>
          <w:rFonts w:ascii="Times New Roman" w:hAnsi="Times New Roman"/>
          <w:sz w:val="26"/>
          <w:szCs w:val="26"/>
        </w:rPr>
        <w:t>elbow_graph</w:t>
      </w:r>
      <w:proofErr w:type="spellEnd"/>
      <w:r w:rsidRPr="000F7970">
        <w:rPr>
          <w:rFonts w:ascii="Times New Roman" w:hAnsi="Times New Roman"/>
          <w:sz w:val="26"/>
          <w:szCs w:val="26"/>
        </w:rPr>
        <w:t xml:space="preserve"> in the Methodology section.</w:t>
      </w:r>
    </w:p>
    <w:p w:rsidR="00F165C3" w:rsidRPr="000F7970" w:rsidRDefault="00BA7CC2" w:rsidP="00873770">
      <w:pPr>
        <w:rPr>
          <w:rFonts w:ascii="Times New Roman" w:hAnsi="Times New Roman"/>
          <w:b/>
          <w:sz w:val="40"/>
          <w:szCs w:val="26"/>
        </w:rPr>
      </w:pPr>
      <w:r w:rsidRPr="000F7970">
        <w:rPr>
          <w:rFonts w:ascii="Times New Roman" w:hAnsi="Times New Roman"/>
          <w:b/>
          <w:sz w:val="40"/>
          <w:szCs w:val="26"/>
        </w:rPr>
        <w:t>Conclusion</w:t>
      </w:r>
      <w:r w:rsidR="00F165C3" w:rsidRPr="000F7970">
        <w:rPr>
          <w:rFonts w:ascii="Times New Roman" w:hAnsi="Times New Roman"/>
          <w:b/>
          <w:sz w:val="40"/>
          <w:szCs w:val="26"/>
        </w:rPr>
        <w:t>:</w:t>
      </w:r>
    </w:p>
    <w:p w:rsidR="00AD317C" w:rsidRPr="000F7970" w:rsidRDefault="00EC1505" w:rsidP="00873770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0F7970">
        <w:rPr>
          <w:rFonts w:ascii="Times New Roman" w:hAnsi="Times New Roman"/>
          <w:sz w:val="26"/>
          <w:szCs w:val="26"/>
        </w:rPr>
        <w:t xml:space="preserve">The recommender system is a system that considers factors such as population, income and makes use of </w:t>
      </w:r>
      <w:r w:rsidR="00E53A4A" w:rsidRPr="000F7970">
        <w:rPr>
          <w:rFonts w:ascii="Times New Roman" w:hAnsi="Times New Roman"/>
          <w:sz w:val="26"/>
          <w:szCs w:val="26"/>
        </w:rPr>
        <w:t>Foursquare</w:t>
      </w:r>
      <w:r w:rsidRPr="000F7970">
        <w:rPr>
          <w:rFonts w:ascii="Times New Roman" w:hAnsi="Times New Roman"/>
          <w:sz w:val="26"/>
          <w:szCs w:val="26"/>
        </w:rPr>
        <w:t xml:space="preserve"> API to determine nearby venues.</w:t>
      </w:r>
      <w:r w:rsidR="00D36468" w:rsidRPr="000F7970">
        <w:rPr>
          <w:rFonts w:ascii="Times New Roman" w:hAnsi="Times New Roman"/>
          <w:sz w:val="26"/>
          <w:szCs w:val="26"/>
        </w:rPr>
        <w:t xml:space="preserve"> It is a powerful data driven model whose efficiency may decrease with more </w:t>
      </w:r>
      <w:r w:rsidR="00873770" w:rsidRPr="000F7970">
        <w:rPr>
          <w:rFonts w:ascii="Times New Roman" w:hAnsi="Times New Roman"/>
          <w:sz w:val="26"/>
          <w:szCs w:val="26"/>
        </w:rPr>
        <w:t>data,</w:t>
      </w:r>
      <w:r w:rsidR="00D36468" w:rsidRPr="000F7970">
        <w:rPr>
          <w:rFonts w:ascii="Times New Roman" w:hAnsi="Times New Roman"/>
          <w:sz w:val="26"/>
          <w:szCs w:val="26"/>
        </w:rPr>
        <w:t xml:space="preserve"> but accuracy will increase. </w:t>
      </w:r>
      <w:r w:rsidR="00F7773D" w:rsidRPr="000F7970">
        <w:rPr>
          <w:rFonts w:ascii="Times New Roman" w:hAnsi="Times New Roman"/>
          <w:sz w:val="26"/>
          <w:szCs w:val="26"/>
        </w:rPr>
        <w:t>It will help users to finish their hunger by providing the best recommendation to fulfil all their needs.</w:t>
      </w:r>
    </w:p>
    <w:sectPr w:rsidR="00AD317C" w:rsidRPr="000F7970" w:rsidSect="00052A4A">
      <w:headerReference w:type="even" r:id="rId16"/>
      <w:footerReference w:type="even" r:id="rId17"/>
      <w:footerReference w:type="default" r:id="rId18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337" w:rsidRDefault="00473337">
      <w:pPr>
        <w:spacing w:after="0" w:line="240" w:lineRule="auto"/>
      </w:pPr>
      <w:r>
        <w:separator/>
      </w:r>
    </w:p>
  </w:endnote>
  <w:endnote w:type="continuationSeparator" w:id="0">
    <w:p w:rsidR="00473337" w:rsidRDefault="0047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684B3B" w:rsidRPr="00684B3B">
      <w:rPr>
        <w:noProof/>
        <w:sz w:val="24"/>
        <w:szCs w:val="24"/>
      </w:rPr>
      <w:t>12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684B3B" w:rsidRPr="00684B3B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337" w:rsidRDefault="00473337">
      <w:pPr>
        <w:spacing w:after="0" w:line="240" w:lineRule="auto"/>
      </w:pPr>
      <w:r>
        <w:separator/>
      </w:r>
    </w:p>
  </w:footnote>
  <w:footnote w:type="continuationSeparator" w:id="0">
    <w:p w:rsidR="00473337" w:rsidRDefault="0047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5B2" w:rsidRPr="005225B2" w:rsidRDefault="00473337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0F7970">
          <w:rPr>
            <w:rFonts w:eastAsiaTheme="majorEastAsia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65159"/>
    <w:multiLevelType w:val="hybridMultilevel"/>
    <w:tmpl w:val="EF6A65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43610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441F69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A0C8F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3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5"/>
  </w:num>
  <w:num w:numId="30">
    <w:abstractNumId w:val="14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53"/>
    <w:rsid w:val="000332DD"/>
    <w:rsid w:val="0003565A"/>
    <w:rsid w:val="00052A4A"/>
    <w:rsid w:val="00067337"/>
    <w:rsid w:val="00091046"/>
    <w:rsid w:val="00091F09"/>
    <w:rsid w:val="000B1329"/>
    <w:rsid w:val="000D2291"/>
    <w:rsid w:val="000D3FB6"/>
    <w:rsid w:val="000F7970"/>
    <w:rsid w:val="00106B79"/>
    <w:rsid w:val="001127E2"/>
    <w:rsid w:val="00132205"/>
    <w:rsid w:val="00137217"/>
    <w:rsid w:val="001439DE"/>
    <w:rsid w:val="00162751"/>
    <w:rsid w:val="00177883"/>
    <w:rsid w:val="0019783B"/>
    <w:rsid w:val="00197DFE"/>
    <w:rsid w:val="001D18F1"/>
    <w:rsid w:val="001D4AE0"/>
    <w:rsid w:val="001E51BD"/>
    <w:rsid w:val="001F3734"/>
    <w:rsid w:val="001F3C98"/>
    <w:rsid w:val="001F62D0"/>
    <w:rsid w:val="0026149A"/>
    <w:rsid w:val="0026394F"/>
    <w:rsid w:val="00273D21"/>
    <w:rsid w:val="00277D1C"/>
    <w:rsid w:val="002B03C8"/>
    <w:rsid w:val="002B23E8"/>
    <w:rsid w:val="002B2685"/>
    <w:rsid w:val="002D3102"/>
    <w:rsid w:val="003301BA"/>
    <w:rsid w:val="003564B8"/>
    <w:rsid w:val="00356B91"/>
    <w:rsid w:val="00356FE5"/>
    <w:rsid w:val="0038140C"/>
    <w:rsid w:val="003900D1"/>
    <w:rsid w:val="003A2F68"/>
    <w:rsid w:val="003B7782"/>
    <w:rsid w:val="003E38BF"/>
    <w:rsid w:val="00402606"/>
    <w:rsid w:val="00427F4D"/>
    <w:rsid w:val="00431B47"/>
    <w:rsid w:val="00431C36"/>
    <w:rsid w:val="00471C7E"/>
    <w:rsid w:val="00473337"/>
    <w:rsid w:val="0049775F"/>
    <w:rsid w:val="004A09BC"/>
    <w:rsid w:val="004C1B03"/>
    <w:rsid w:val="004C3E2E"/>
    <w:rsid w:val="005130A8"/>
    <w:rsid w:val="005225B2"/>
    <w:rsid w:val="00524DDF"/>
    <w:rsid w:val="005473E9"/>
    <w:rsid w:val="0055377F"/>
    <w:rsid w:val="00556AF1"/>
    <w:rsid w:val="005768F1"/>
    <w:rsid w:val="00580EDA"/>
    <w:rsid w:val="00584837"/>
    <w:rsid w:val="005B18C0"/>
    <w:rsid w:val="0060332C"/>
    <w:rsid w:val="006114B5"/>
    <w:rsid w:val="00620539"/>
    <w:rsid w:val="0064466C"/>
    <w:rsid w:val="00653C00"/>
    <w:rsid w:val="0065758A"/>
    <w:rsid w:val="00672813"/>
    <w:rsid w:val="00684B3B"/>
    <w:rsid w:val="006A73D2"/>
    <w:rsid w:val="006B4519"/>
    <w:rsid w:val="006D4291"/>
    <w:rsid w:val="006E212B"/>
    <w:rsid w:val="006E5894"/>
    <w:rsid w:val="006E7D25"/>
    <w:rsid w:val="007062F6"/>
    <w:rsid w:val="00716FDD"/>
    <w:rsid w:val="007212B2"/>
    <w:rsid w:val="00730696"/>
    <w:rsid w:val="00736763"/>
    <w:rsid w:val="007418E7"/>
    <w:rsid w:val="00747F49"/>
    <w:rsid w:val="00783448"/>
    <w:rsid w:val="0078357C"/>
    <w:rsid w:val="007B0A29"/>
    <w:rsid w:val="007C770C"/>
    <w:rsid w:val="007D052D"/>
    <w:rsid w:val="007D5DA8"/>
    <w:rsid w:val="007E5DCE"/>
    <w:rsid w:val="00803A31"/>
    <w:rsid w:val="00823E9A"/>
    <w:rsid w:val="008662AD"/>
    <w:rsid w:val="00873770"/>
    <w:rsid w:val="008929CC"/>
    <w:rsid w:val="008C79FC"/>
    <w:rsid w:val="008E486C"/>
    <w:rsid w:val="008F56CC"/>
    <w:rsid w:val="00913577"/>
    <w:rsid w:val="009213CD"/>
    <w:rsid w:val="00997ACB"/>
    <w:rsid w:val="009C4F18"/>
    <w:rsid w:val="009D314A"/>
    <w:rsid w:val="009D79DE"/>
    <w:rsid w:val="00A04AAC"/>
    <w:rsid w:val="00A329B9"/>
    <w:rsid w:val="00A4327E"/>
    <w:rsid w:val="00A5429D"/>
    <w:rsid w:val="00A95AA8"/>
    <w:rsid w:val="00A95BAD"/>
    <w:rsid w:val="00A97F7A"/>
    <w:rsid w:val="00AD317C"/>
    <w:rsid w:val="00B426FC"/>
    <w:rsid w:val="00B974A5"/>
    <w:rsid w:val="00B978B8"/>
    <w:rsid w:val="00BA7CC2"/>
    <w:rsid w:val="00BB0F81"/>
    <w:rsid w:val="00BC0A22"/>
    <w:rsid w:val="00C84791"/>
    <w:rsid w:val="00C85AA2"/>
    <w:rsid w:val="00CB6753"/>
    <w:rsid w:val="00CD12DE"/>
    <w:rsid w:val="00D05081"/>
    <w:rsid w:val="00D07941"/>
    <w:rsid w:val="00D207E4"/>
    <w:rsid w:val="00D31888"/>
    <w:rsid w:val="00D36468"/>
    <w:rsid w:val="00D4032E"/>
    <w:rsid w:val="00D4773D"/>
    <w:rsid w:val="00D62024"/>
    <w:rsid w:val="00D653A0"/>
    <w:rsid w:val="00D66F4D"/>
    <w:rsid w:val="00D86E8A"/>
    <w:rsid w:val="00D9211F"/>
    <w:rsid w:val="00D958AC"/>
    <w:rsid w:val="00D97DF5"/>
    <w:rsid w:val="00DA09BF"/>
    <w:rsid w:val="00DC305C"/>
    <w:rsid w:val="00DC6F36"/>
    <w:rsid w:val="00E04568"/>
    <w:rsid w:val="00E32784"/>
    <w:rsid w:val="00E44E60"/>
    <w:rsid w:val="00E52CF8"/>
    <w:rsid w:val="00E53A4A"/>
    <w:rsid w:val="00E90D9F"/>
    <w:rsid w:val="00E959BE"/>
    <w:rsid w:val="00E97C0B"/>
    <w:rsid w:val="00EB2000"/>
    <w:rsid w:val="00EB7B95"/>
    <w:rsid w:val="00EC1505"/>
    <w:rsid w:val="00EC22DB"/>
    <w:rsid w:val="00ED1452"/>
    <w:rsid w:val="00EF4DCC"/>
    <w:rsid w:val="00F165C3"/>
    <w:rsid w:val="00F31ECD"/>
    <w:rsid w:val="00F34D04"/>
    <w:rsid w:val="00F357C9"/>
    <w:rsid w:val="00F56675"/>
    <w:rsid w:val="00F7773D"/>
    <w:rsid w:val="00FB0B57"/>
    <w:rsid w:val="00FD6B14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9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1">
    <w:name w:val="Smart Hyperlink1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ML\AppData\Roaming\Microsoft\Templates\Business%20report%20(Median%20theme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07353A-CE38-4508-B632-E21A6649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0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recommender system</vt:lpstr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IBM Capstone project</dc:subject>
  <dc:creator/>
  <cp:lastModifiedBy/>
  <cp:revision>1</cp:revision>
  <dcterms:created xsi:type="dcterms:W3CDTF">2019-02-05T17:59:00Z</dcterms:created>
  <dcterms:modified xsi:type="dcterms:W3CDTF">2020-01-20T12:13:00Z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